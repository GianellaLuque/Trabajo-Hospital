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13C" w:rsidRDefault="00D5413C">
      <w:pPr>
        <w:pStyle w:val="Foto"/>
      </w:pPr>
      <w:r>
        <w:rPr>
          <w:noProof/>
          <w:lang w:val="en-US" w:eastAsia="en-US"/>
        </w:rPr>
        <w:drawing>
          <wp:inline distT="0" distB="0" distL="0" distR="0" wp14:anchorId="41E1850F" wp14:editId="03BA69C5">
            <wp:extent cx="5440680" cy="3611880"/>
            <wp:effectExtent l="0" t="0" r="7620" b="7620"/>
            <wp:docPr id="3" name="Imagen 3" descr="Columnas de un edificio desde una perspectiva mirando hacia arriba, con un cielo azul enc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Portada_Historia.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rsidR="001638F6" w:rsidRPr="00D5787B" w:rsidRDefault="00351BAB" w:rsidP="00D5413C">
      <w:pPr>
        <w:pStyle w:val="Ttulo"/>
        <w:rPr>
          <w:color w:val="BC816F" w:themeColor="accent1" w:themeTint="80"/>
        </w:rPr>
      </w:pPr>
      <w:r w:rsidRPr="00D5787B">
        <w:rPr>
          <w:color w:val="BC816F" w:themeColor="accent1" w:themeTint="80"/>
        </w:rPr>
        <w:t>MANUAL DE USUARIO</w:t>
      </w:r>
      <w:r w:rsidRPr="00D5787B">
        <w:rPr>
          <w:color w:val="BC816F" w:themeColor="accent1" w:themeTint="80"/>
        </w:rPr>
        <w:t xml:space="preserve"> </w:t>
      </w:r>
      <w:r w:rsidRPr="00D5787B">
        <w:rPr>
          <w:color w:val="BC816F" w:themeColor="accent1" w:themeTint="80"/>
        </w:rPr>
        <w:t>SISTEMA HOSPITALARIO</w:t>
      </w:r>
    </w:p>
    <w:p w:rsidR="001638F6" w:rsidRPr="00D5787B" w:rsidRDefault="00351BAB" w:rsidP="00D5413C">
      <w:pPr>
        <w:pStyle w:val="Subttulo"/>
        <w:rPr>
          <w:color w:val="BC816F" w:themeColor="accent1" w:themeTint="80"/>
        </w:rPr>
      </w:pPr>
      <w:r w:rsidRPr="00D5787B">
        <w:rPr>
          <w:color w:val="BC816F" w:themeColor="accent1" w:themeTint="80"/>
        </w:rPr>
        <w:t>By Coditec</w:t>
      </w:r>
    </w:p>
    <w:p w:rsidR="00351BAB" w:rsidRPr="00D5787B" w:rsidRDefault="00351BAB" w:rsidP="003422FF">
      <w:pPr>
        <w:pStyle w:val="Informacindecontacto"/>
        <w:rPr>
          <w:color w:val="BC816F" w:themeColor="accent1" w:themeTint="80"/>
          <w:lang w:bidi="es-ES"/>
        </w:rPr>
      </w:pPr>
      <w:r w:rsidRPr="00D5787B">
        <w:rPr>
          <w:color w:val="BC816F" w:themeColor="accent1" w:themeTint="80"/>
        </w:rPr>
        <w:t>Daniel</w:t>
      </w:r>
      <w:r w:rsidR="00D5413C" w:rsidRPr="00D5787B">
        <w:rPr>
          <w:color w:val="BC816F" w:themeColor="accent1" w:themeTint="80"/>
          <w:lang w:bidi="es-ES"/>
        </w:rPr>
        <w:t xml:space="preserve">  </w:t>
      </w:r>
    </w:p>
    <w:p w:rsidR="00351BAB" w:rsidRPr="00D5787B" w:rsidRDefault="00351BAB" w:rsidP="003422FF">
      <w:pPr>
        <w:pStyle w:val="Informacindecontacto"/>
        <w:rPr>
          <w:color w:val="BC816F" w:themeColor="accent1" w:themeTint="80"/>
          <w:lang w:bidi="es-ES"/>
        </w:rPr>
      </w:pPr>
      <w:r w:rsidRPr="00D5787B">
        <w:rPr>
          <w:color w:val="BC816F" w:themeColor="accent1" w:themeTint="80"/>
          <w:lang w:bidi="es-ES"/>
        </w:rPr>
        <w:t>Gabriel</w:t>
      </w:r>
    </w:p>
    <w:p w:rsidR="00351BAB" w:rsidRPr="00D5787B" w:rsidRDefault="00351BAB" w:rsidP="003422FF">
      <w:pPr>
        <w:pStyle w:val="Informacindecontacto"/>
        <w:rPr>
          <w:color w:val="BC816F" w:themeColor="accent1" w:themeTint="80"/>
          <w:lang w:bidi="es-ES"/>
        </w:rPr>
      </w:pPr>
      <w:r w:rsidRPr="00D5787B">
        <w:rPr>
          <w:color w:val="BC816F" w:themeColor="accent1" w:themeTint="80"/>
          <w:lang w:bidi="es-ES"/>
        </w:rPr>
        <w:t>Gianella</w:t>
      </w:r>
    </w:p>
    <w:p w:rsidR="00351BAB" w:rsidRPr="00D5787B" w:rsidRDefault="00351BAB" w:rsidP="003422FF">
      <w:pPr>
        <w:pStyle w:val="Informacindecontacto"/>
        <w:rPr>
          <w:color w:val="BC816F" w:themeColor="accent1" w:themeTint="80"/>
          <w:lang w:bidi="es-ES"/>
        </w:rPr>
      </w:pPr>
      <w:r w:rsidRPr="00D5787B">
        <w:rPr>
          <w:color w:val="BC816F" w:themeColor="accent1" w:themeTint="80"/>
          <w:lang w:bidi="es-ES"/>
        </w:rPr>
        <w:t>Sergio</w:t>
      </w:r>
    </w:p>
    <w:p w:rsidR="003422FF" w:rsidRDefault="00351BAB" w:rsidP="003422FF">
      <w:pPr>
        <w:pStyle w:val="Informacindecontacto"/>
      </w:pPr>
      <w:r w:rsidRPr="00D5787B">
        <w:rPr>
          <w:color w:val="BC816F" w:themeColor="accent1" w:themeTint="80"/>
          <w:lang w:bidi="es-ES"/>
        </w:rPr>
        <w:t>Marcelo</w:t>
      </w:r>
      <w:r w:rsidR="003422FF">
        <w:rPr>
          <w:lang w:bidi="es-ES"/>
        </w:rPr>
        <w:br w:type="page"/>
      </w:r>
    </w:p>
    <w:p w:rsidR="00351BAB" w:rsidRDefault="00351BAB">
      <w:pPr>
        <w:pStyle w:val="Ttulo1"/>
      </w:pPr>
    </w:p>
    <w:sdt>
      <w:sdtPr>
        <w:id w:val="-373149565"/>
        <w:docPartObj>
          <w:docPartGallery w:val="Table of Contents"/>
          <w:docPartUnique/>
        </w:docPartObj>
      </w:sdtPr>
      <w:sdtEndPr>
        <w:rPr>
          <w:rFonts w:asciiTheme="minorHAnsi" w:eastAsiaTheme="minorEastAsia" w:hAnsiTheme="minorHAnsi" w:cstheme="minorBidi"/>
          <w:b/>
          <w:bCs/>
          <w:color w:val="4D322D" w:themeColor="text2"/>
          <w:sz w:val="22"/>
          <w:szCs w:val="22"/>
        </w:rPr>
      </w:sdtEndPr>
      <w:sdtContent>
        <w:p w:rsidR="00517C1D" w:rsidRPr="00C861B0" w:rsidRDefault="00517C1D">
          <w:pPr>
            <w:pStyle w:val="TtuloTDC"/>
            <w:rPr>
              <w:color w:val="864F3E" w:themeColor="accent1" w:themeTint="BF"/>
            </w:rPr>
          </w:pPr>
          <w:r w:rsidRPr="00C861B0">
            <w:rPr>
              <w:color w:val="864F3E" w:themeColor="accent1" w:themeTint="BF"/>
            </w:rPr>
            <w:t>Contenido</w:t>
          </w:r>
        </w:p>
        <w:p w:rsidR="00F076FE" w:rsidRPr="00F076FE" w:rsidRDefault="00F076FE" w:rsidP="00F076FE"/>
        <w:p w:rsidR="00D5787B" w:rsidRPr="00D5787B" w:rsidRDefault="00517C1D">
          <w:pPr>
            <w:pStyle w:val="TDC1"/>
            <w:tabs>
              <w:tab w:val="right" w:leader="dot" w:pos="8664"/>
            </w:tabs>
            <w:rPr>
              <w:noProof/>
              <w:color w:val="BC816F" w:themeColor="accent1" w:themeTint="80"/>
              <w:lang w:val="es-PE" w:eastAsia="es-PE"/>
            </w:rPr>
          </w:pPr>
          <w:r>
            <w:rPr>
              <w:b/>
              <w:bCs/>
            </w:rPr>
            <w:fldChar w:fldCharType="begin"/>
          </w:r>
          <w:r>
            <w:rPr>
              <w:b/>
              <w:bCs/>
            </w:rPr>
            <w:instrText xml:space="preserve"> TOC \o "1-3" \h \z \u </w:instrText>
          </w:r>
          <w:r>
            <w:rPr>
              <w:b/>
              <w:bCs/>
            </w:rPr>
            <w:fldChar w:fldCharType="separate"/>
          </w:r>
          <w:hyperlink w:anchor="_Toc531556520" w:history="1">
            <w:r w:rsidR="00D5787B" w:rsidRPr="00D5787B">
              <w:rPr>
                <w:rStyle w:val="Hipervnculo"/>
                <w:noProof/>
                <w:color w:val="BC816F" w:themeColor="accent1" w:themeTint="80"/>
              </w:rPr>
              <w:t>OBJETIVOS DE LA APLICACIÓN</w:t>
            </w:r>
            <w:r w:rsidR="00D5787B" w:rsidRPr="00D5787B">
              <w:rPr>
                <w:noProof/>
                <w:webHidden/>
                <w:color w:val="BC816F" w:themeColor="accent1" w:themeTint="80"/>
              </w:rPr>
              <w:tab/>
            </w:r>
            <w:r w:rsidR="00D5787B" w:rsidRPr="00D5787B">
              <w:rPr>
                <w:noProof/>
                <w:webHidden/>
                <w:color w:val="BC816F" w:themeColor="accent1" w:themeTint="80"/>
              </w:rPr>
              <w:fldChar w:fldCharType="begin"/>
            </w:r>
            <w:r w:rsidR="00D5787B" w:rsidRPr="00D5787B">
              <w:rPr>
                <w:noProof/>
                <w:webHidden/>
                <w:color w:val="BC816F" w:themeColor="accent1" w:themeTint="80"/>
              </w:rPr>
              <w:instrText xml:space="preserve"> PAGEREF _Toc531556520 \h </w:instrText>
            </w:r>
            <w:r w:rsidR="00D5787B" w:rsidRPr="00D5787B">
              <w:rPr>
                <w:noProof/>
                <w:webHidden/>
                <w:color w:val="BC816F" w:themeColor="accent1" w:themeTint="80"/>
              </w:rPr>
            </w:r>
            <w:r w:rsidR="00D5787B" w:rsidRPr="00D5787B">
              <w:rPr>
                <w:noProof/>
                <w:webHidden/>
                <w:color w:val="BC816F" w:themeColor="accent1" w:themeTint="80"/>
              </w:rPr>
              <w:fldChar w:fldCharType="separate"/>
            </w:r>
            <w:r w:rsidR="00D5787B" w:rsidRPr="00D5787B">
              <w:rPr>
                <w:noProof/>
                <w:webHidden/>
                <w:color w:val="BC816F" w:themeColor="accent1" w:themeTint="80"/>
              </w:rPr>
              <w:t>1</w:t>
            </w:r>
            <w:r w:rsidR="00D5787B" w:rsidRPr="00D5787B">
              <w:rPr>
                <w:noProof/>
                <w:webHidden/>
                <w:color w:val="BC816F" w:themeColor="accent1" w:themeTint="80"/>
              </w:rPr>
              <w:fldChar w:fldCharType="end"/>
            </w:r>
          </w:hyperlink>
        </w:p>
        <w:p w:rsidR="00D5787B" w:rsidRPr="00D5787B" w:rsidRDefault="00D5787B">
          <w:pPr>
            <w:pStyle w:val="TDC1"/>
            <w:tabs>
              <w:tab w:val="right" w:leader="dot" w:pos="8664"/>
            </w:tabs>
            <w:rPr>
              <w:noProof/>
              <w:color w:val="BC816F" w:themeColor="accent1" w:themeTint="80"/>
              <w:lang w:val="es-PE" w:eastAsia="es-PE"/>
            </w:rPr>
          </w:pPr>
          <w:hyperlink w:anchor="_Toc531556521" w:history="1">
            <w:r w:rsidRPr="00D5787B">
              <w:rPr>
                <w:rStyle w:val="Hipervnculo"/>
                <w:noProof/>
                <w:color w:val="BC816F" w:themeColor="accent1" w:themeTint="80"/>
              </w:rPr>
              <w:t>MENU PRINCIPAL</w:t>
            </w:r>
            <w:r w:rsidRPr="00D5787B">
              <w:rPr>
                <w:noProof/>
                <w:webHidden/>
                <w:color w:val="BC816F" w:themeColor="accent1" w:themeTint="80"/>
              </w:rPr>
              <w:tab/>
            </w:r>
            <w:r w:rsidRPr="00D5787B">
              <w:rPr>
                <w:noProof/>
                <w:webHidden/>
                <w:color w:val="BC816F" w:themeColor="accent1" w:themeTint="80"/>
              </w:rPr>
              <w:fldChar w:fldCharType="begin"/>
            </w:r>
            <w:r w:rsidRPr="00D5787B">
              <w:rPr>
                <w:noProof/>
                <w:webHidden/>
                <w:color w:val="BC816F" w:themeColor="accent1" w:themeTint="80"/>
              </w:rPr>
              <w:instrText xml:space="preserve"> PAGEREF _Toc531556521 \h </w:instrText>
            </w:r>
            <w:r w:rsidRPr="00D5787B">
              <w:rPr>
                <w:noProof/>
                <w:webHidden/>
                <w:color w:val="BC816F" w:themeColor="accent1" w:themeTint="80"/>
              </w:rPr>
            </w:r>
            <w:r w:rsidRPr="00D5787B">
              <w:rPr>
                <w:noProof/>
                <w:webHidden/>
                <w:color w:val="BC816F" w:themeColor="accent1" w:themeTint="80"/>
              </w:rPr>
              <w:fldChar w:fldCharType="separate"/>
            </w:r>
            <w:r w:rsidRPr="00D5787B">
              <w:rPr>
                <w:noProof/>
                <w:webHidden/>
                <w:color w:val="BC816F" w:themeColor="accent1" w:themeTint="80"/>
              </w:rPr>
              <w:t>2</w:t>
            </w:r>
            <w:r w:rsidRPr="00D5787B">
              <w:rPr>
                <w:noProof/>
                <w:webHidden/>
                <w:color w:val="BC816F" w:themeColor="accent1" w:themeTint="80"/>
              </w:rPr>
              <w:fldChar w:fldCharType="end"/>
            </w:r>
          </w:hyperlink>
        </w:p>
        <w:p w:rsidR="00D5787B" w:rsidRPr="00D5787B" w:rsidRDefault="00D5787B">
          <w:pPr>
            <w:pStyle w:val="TDC1"/>
            <w:tabs>
              <w:tab w:val="right" w:leader="dot" w:pos="8664"/>
            </w:tabs>
            <w:rPr>
              <w:noProof/>
              <w:color w:val="BC816F" w:themeColor="accent1" w:themeTint="80"/>
              <w:lang w:val="es-PE" w:eastAsia="es-PE"/>
            </w:rPr>
          </w:pPr>
          <w:hyperlink w:anchor="_Toc531556522" w:history="1">
            <w:r w:rsidRPr="00D5787B">
              <w:rPr>
                <w:rStyle w:val="Hipervnculo"/>
                <w:noProof/>
                <w:color w:val="BC816F" w:themeColor="accent1" w:themeTint="80"/>
              </w:rPr>
              <w:t>ADMINISTRACIÓN DE CITAS</w:t>
            </w:r>
            <w:r w:rsidRPr="00D5787B">
              <w:rPr>
                <w:noProof/>
                <w:webHidden/>
                <w:color w:val="BC816F" w:themeColor="accent1" w:themeTint="80"/>
              </w:rPr>
              <w:tab/>
            </w:r>
            <w:r w:rsidRPr="00D5787B">
              <w:rPr>
                <w:noProof/>
                <w:webHidden/>
                <w:color w:val="BC816F" w:themeColor="accent1" w:themeTint="80"/>
              </w:rPr>
              <w:fldChar w:fldCharType="begin"/>
            </w:r>
            <w:r w:rsidRPr="00D5787B">
              <w:rPr>
                <w:noProof/>
                <w:webHidden/>
                <w:color w:val="BC816F" w:themeColor="accent1" w:themeTint="80"/>
              </w:rPr>
              <w:instrText xml:space="preserve"> PAGEREF _Toc531556522 \h </w:instrText>
            </w:r>
            <w:r w:rsidRPr="00D5787B">
              <w:rPr>
                <w:noProof/>
                <w:webHidden/>
                <w:color w:val="BC816F" w:themeColor="accent1" w:themeTint="80"/>
              </w:rPr>
            </w:r>
            <w:r w:rsidRPr="00D5787B">
              <w:rPr>
                <w:noProof/>
                <w:webHidden/>
                <w:color w:val="BC816F" w:themeColor="accent1" w:themeTint="80"/>
              </w:rPr>
              <w:fldChar w:fldCharType="separate"/>
            </w:r>
            <w:r w:rsidRPr="00D5787B">
              <w:rPr>
                <w:noProof/>
                <w:webHidden/>
                <w:color w:val="BC816F" w:themeColor="accent1" w:themeTint="80"/>
              </w:rPr>
              <w:t>2</w:t>
            </w:r>
            <w:r w:rsidRPr="00D5787B">
              <w:rPr>
                <w:noProof/>
                <w:webHidden/>
                <w:color w:val="BC816F" w:themeColor="accent1" w:themeTint="80"/>
              </w:rPr>
              <w:fldChar w:fldCharType="end"/>
            </w:r>
          </w:hyperlink>
        </w:p>
        <w:p w:rsidR="00D5787B" w:rsidRPr="00D5787B" w:rsidRDefault="00D5787B">
          <w:pPr>
            <w:pStyle w:val="TDC2"/>
            <w:tabs>
              <w:tab w:val="right" w:leader="dot" w:pos="8664"/>
            </w:tabs>
            <w:rPr>
              <w:noProof/>
              <w:color w:val="BC816F" w:themeColor="accent1" w:themeTint="80"/>
              <w:lang w:val="es-PE" w:eastAsia="es-PE"/>
            </w:rPr>
          </w:pPr>
          <w:hyperlink w:anchor="_Toc531556523" w:history="1">
            <w:r w:rsidRPr="00D5787B">
              <w:rPr>
                <w:rStyle w:val="Hipervnculo"/>
                <w:noProof/>
                <w:color w:val="BC816F" w:themeColor="accent1" w:themeTint="80"/>
              </w:rPr>
              <w:t>GENERAR CITA</w:t>
            </w:r>
            <w:r w:rsidRPr="00D5787B">
              <w:rPr>
                <w:noProof/>
                <w:webHidden/>
                <w:color w:val="BC816F" w:themeColor="accent1" w:themeTint="80"/>
              </w:rPr>
              <w:tab/>
            </w:r>
            <w:r w:rsidRPr="00D5787B">
              <w:rPr>
                <w:noProof/>
                <w:webHidden/>
                <w:color w:val="BC816F" w:themeColor="accent1" w:themeTint="80"/>
              </w:rPr>
              <w:fldChar w:fldCharType="begin"/>
            </w:r>
            <w:r w:rsidRPr="00D5787B">
              <w:rPr>
                <w:noProof/>
                <w:webHidden/>
                <w:color w:val="BC816F" w:themeColor="accent1" w:themeTint="80"/>
              </w:rPr>
              <w:instrText xml:space="preserve"> PAGEREF _Toc531556523 \h </w:instrText>
            </w:r>
            <w:r w:rsidRPr="00D5787B">
              <w:rPr>
                <w:noProof/>
                <w:webHidden/>
                <w:color w:val="BC816F" w:themeColor="accent1" w:themeTint="80"/>
              </w:rPr>
            </w:r>
            <w:r w:rsidRPr="00D5787B">
              <w:rPr>
                <w:noProof/>
                <w:webHidden/>
                <w:color w:val="BC816F" w:themeColor="accent1" w:themeTint="80"/>
              </w:rPr>
              <w:fldChar w:fldCharType="separate"/>
            </w:r>
            <w:r w:rsidRPr="00D5787B">
              <w:rPr>
                <w:noProof/>
                <w:webHidden/>
                <w:color w:val="BC816F" w:themeColor="accent1" w:themeTint="80"/>
              </w:rPr>
              <w:t>3</w:t>
            </w:r>
            <w:r w:rsidRPr="00D5787B">
              <w:rPr>
                <w:noProof/>
                <w:webHidden/>
                <w:color w:val="BC816F" w:themeColor="accent1" w:themeTint="80"/>
              </w:rPr>
              <w:fldChar w:fldCharType="end"/>
            </w:r>
          </w:hyperlink>
        </w:p>
        <w:p w:rsidR="00D5787B" w:rsidRPr="00D5787B" w:rsidRDefault="00D5787B">
          <w:pPr>
            <w:pStyle w:val="TDC2"/>
            <w:tabs>
              <w:tab w:val="right" w:leader="dot" w:pos="8664"/>
            </w:tabs>
            <w:rPr>
              <w:noProof/>
              <w:color w:val="BC816F" w:themeColor="accent1" w:themeTint="80"/>
              <w:lang w:val="es-PE" w:eastAsia="es-PE"/>
            </w:rPr>
          </w:pPr>
          <w:hyperlink w:anchor="_Toc531556524" w:history="1">
            <w:r w:rsidRPr="00D5787B">
              <w:rPr>
                <w:rStyle w:val="Hipervnculo"/>
                <w:noProof/>
                <w:color w:val="BC816F" w:themeColor="accent1" w:themeTint="80"/>
              </w:rPr>
              <w:t>ELIMINAR CITA</w:t>
            </w:r>
            <w:r w:rsidRPr="00D5787B">
              <w:rPr>
                <w:noProof/>
                <w:webHidden/>
                <w:color w:val="BC816F" w:themeColor="accent1" w:themeTint="80"/>
              </w:rPr>
              <w:tab/>
            </w:r>
            <w:r w:rsidRPr="00D5787B">
              <w:rPr>
                <w:noProof/>
                <w:webHidden/>
                <w:color w:val="BC816F" w:themeColor="accent1" w:themeTint="80"/>
              </w:rPr>
              <w:fldChar w:fldCharType="begin"/>
            </w:r>
            <w:r w:rsidRPr="00D5787B">
              <w:rPr>
                <w:noProof/>
                <w:webHidden/>
                <w:color w:val="BC816F" w:themeColor="accent1" w:themeTint="80"/>
              </w:rPr>
              <w:instrText xml:space="preserve"> PAGEREF _Toc531556524 \h </w:instrText>
            </w:r>
            <w:r w:rsidRPr="00D5787B">
              <w:rPr>
                <w:noProof/>
                <w:webHidden/>
                <w:color w:val="BC816F" w:themeColor="accent1" w:themeTint="80"/>
              </w:rPr>
            </w:r>
            <w:r w:rsidRPr="00D5787B">
              <w:rPr>
                <w:noProof/>
                <w:webHidden/>
                <w:color w:val="BC816F" w:themeColor="accent1" w:themeTint="80"/>
              </w:rPr>
              <w:fldChar w:fldCharType="separate"/>
            </w:r>
            <w:r w:rsidRPr="00D5787B">
              <w:rPr>
                <w:noProof/>
                <w:webHidden/>
                <w:color w:val="BC816F" w:themeColor="accent1" w:themeTint="80"/>
              </w:rPr>
              <w:t>3</w:t>
            </w:r>
            <w:r w:rsidRPr="00D5787B">
              <w:rPr>
                <w:noProof/>
                <w:webHidden/>
                <w:color w:val="BC816F" w:themeColor="accent1" w:themeTint="80"/>
              </w:rPr>
              <w:fldChar w:fldCharType="end"/>
            </w:r>
          </w:hyperlink>
        </w:p>
        <w:p w:rsidR="00D5787B" w:rsidRPr="00D5787B" w:rsidRDefault="00D5787B">
          <w:pPr>
            <w:pStyle w:val="TDC2"/>
            <w:tabs>
              <w:tab w:val="right" w:leader="dot" w:pos="8664"/>
            </w:tabs>
            <w:rPr>
              <w:noProof/>
              <w:color w:val="BC816F" w:themeColor="accent1" w:themeTint="80"/>
              <w:lang w:val="es-PE" w:eastAsia="es-PE"/>
            </w:rPr>
          </w:pPr>
          <w:hyperlink w:anchor="_Toc531556525" w:history="1">
            <w:r w:rsidRPr="00D5787B">
              <w:rPr>
                <w:rStyle w:val="Hipervnculo"/>
                <w:noProof/>
                <w:color w:val="BC816F" w:themeColor="accent1" w:themeTint="80"/>
              </w:rPr>
              <w:t>GENERAR INTERCONSULTA</w:t>
            </w:r>
            <w:r w:rsidRPr="00D5787B">
              <w:rPr>
                <w:noProof/>
                <w:webHidden/>
                <w:color w:val="BC816F" w:themeColor="accent1" w:themeTint="80"/>
              </w:rPr>
              <w:tab/>
            </w:r>
            <w:r w:rsidRPr="00D5787B">
              <w:rPr>
                <w:noProof/>
                <w:webHidden/>
                <w:color w:val="BC816F" w:themeColor="accent1" w:themeTint="80"/>
              </w:rPr>
              <w:fldChar w:fldCharType="begin"/>
            </w:r>
            <w:r w:rsidRPr="00D5787B">
              <w:rPr>
                <w:noProof/>
                <w:webHidden/>
                <w:color w:val="BC816F" w:themeColor="accent1" w:themeTint="80"/>
              </w:rPr>
              <w:instrText xml:space="preserve"> PAGEREF _Toc531556525 \h </w:instrText>
            </w:r>
            <w:r w:rsidRPr="00D5787B">
              <w:rPr>
                <w:noProof/>
                <w:webHidden/>
                <w:color w:val="BC816F" w:themeColor="accent1" w:themeTint="80"/>
              </w:rPr>
            </w:r>
            <w:r w:rsidRPr="00D5787B">
              <w:rPr>
                <w:noProof/>
                <w:webHidden/>
                <w:color w:val="BC816F" w:themeColor="accent1" w:themeTint="80"/>
              </w:rPr>
              <w:fldChar w:fldCharType="separate"/>
            </w:r>
            <w:r w:rsidRPr="00D5787B">
              <w:rPr>
                <w:noProof/>
                <w:webHidden/>
                <w:color w:val="BC816F" w:themeColor="accent1" w:themeTint="80"/>
              </w:rPr>
              <w:t>3</w:t>
            </w:r>
            <w:r w:rsidRPr="00D5787B">
              <w:rPr>
                <w:noProof/>
                <w:webHidden/>
                <w:color w:val="BC816F" w:themeColor="accent1" w:themeTint="80"/>
              </w:rPr>
              <w:fldChar w:fldCharType="end"/>
            </w:r>
          </w:hyperlink>
        </w:p>
        <w:p w:rsidR="00D5787B" w:rsidRPr="00D5787B" w:rsidRDefault="00D5787B">
          <w:pPr>
            <w:pStyle w:val="TDC1"/>
            <w:tabs>
              <w:tab w:val="right" w:leader="dot" w:pos="8664"/>
            </w:tabs>
            <w:rPr>
              <w:noProof/>
              <w:color w:val="BC816F" w:themeColor="accent1" w:themeTint="80"/>
              <w:lang w:val="es-PE" w:eastAsia="es-PE"/>
            </w:rPr>
          </w:pPr>
          <w:hyperlink w:anchor="_Toc531556526" w:history="1">
            <w:r w:rsidRPr="00D5787B">
              <w:rPr>
                <w:rStyle w:val="Hipervnculo"/>
                <w:noProof/>
                <w:color w:val="BC816F" w:themeColor="accent1" w:themeTint="80"/>
              </w:rPr>
              <w:t>ADMINISTRACIÓN DE PACIENTES</w:t>
            </w:r>
            <w:r w:rsidRPr="00D5787B">
              <w:rPr>
                <w:noProof/>
                <w:webHidden/>
                <w:color w:val="BC816F" w:themeColor="accent1" w:themeTint="80"/>
              </w:rPr>
              <w:tab/>
            </w:r>
            <w:r w:rsidRPr="00D5787B">
              <w:rPr>
                <w:noProof/>
                <w:webHidden/>
                <w:color w:val="BC816F" w:themeColor="accent1" w:themeTint="80"/>
              </w:rPr>
              <w:fldChar w:fldCharType="begin"/>
            </w:r>
            <w:r w:rsidRPr="00D5787B">
              <w:rPr>
                <w:noProof/>
                <w:webHidden/>
                <w:color w:val="BC816F" w:themeColor="accent1" w:themeTint="80"/>
              </w:rPr>
              <w:instrText xml:space="preserve"> PAGEREF _Toc531556526 \h </w:instrText>
            </w:r>
            <w:r w:rsidRPr="00D5787B">
              <w:rPr>
                <w:noProof/>
                <w:webHidden/>
                <w:color w:val="BC816F" w:themeColor="accent1" w:themeTint="80"/>
              </w:rPr>
            </w:r>
            <w:r w:rsidRPr="00D5787B">
              <w:rPr>
                <w:noProof/>
                <w:webHidden/>
                <w:color w:val="BC816F" w:themeColor="accent1" w:themeTint="80"/>
              </w:rPr>
              <w:fldChar w:fldCharType="separate"/>
            </w:r>
            <w:r w:rsidRPr="00D5787B">
              <w:rPr>
                <w:noProof/>
                <w:webHidden/>
                <w:color w:val="BC816F" w:themeColor="accent1" w:themeTint="80"/>
              </w:rPr>
              <w:t>4</w:t>
            </w:r>
            <w:r w:rsidRPr="00D5787B">
              <w:rPr>
                <w:noProof/>
                <w:webHidden/>
                <w:color w:val="BC816F" w:themeColor="accent1" w:themeTint="80"/>
              </w:rPr>
              <w:fldChar w:fldCharType="end"/>
            </w:r>
          </w:hyperlink>
        </w:p>
        <w:p w:rsidR="00D5787B" w:rsidRPr="00D5787B" w:rsidRDefault="00D5787B">
          <w:pPr>
            <w:pStyle w:val="TDC1"/>
            <w:tabs>
              <w:tab w:val="right" w:leader="dot" w:pos="8664"/>
            </w:tabs>
            <w:rPr>
              <w:noProof/>
              <w:color w:val="BC816F" w:themeColor="accent1" w:themeTint="80"/>
              <w:lang w:val="es-PE" w:eastAsia="es-PE"/>
            </w:rPr>
          </w:pPr>
          <w:hyperlink w:anchor="_Toc531556527" w:history="1">
            <w:r w:rsidRPr="00D5787B">
              <w:rPr>
                <w:rStyle w:val="Hipervnculo"/>
                <w:noProof/>
                <w:color w:val="BC816F" w:themeColor="accent1" w:themeTint="80"/>
              </w:rPr>
              <w:t>ADMINISTRACIÓN DE HISTORIAS CLÍNICAS</w:t>
            </w:r>
            <w:r w:rsidRPr="00D5787B">
              <w:rPr>
                <w:noProof/>
                <w:webHidden/>
                <w:color w:val="BC816F" w:themeColor="accent1" w:themeTint="80"/>
              </w:rPr>
              <w:tab/>
            </w:r>
            <w:r w:rsidRPr="00D5787B">
              <w:rPr>
                <w:noProof/>
                <w:webHidden/>
                <w:color w:val="BC816F" w:themeColor="accent1" w:themeTint="80"/>
              </w:rPr>
              <w:fldChar w:fldCharType="begin"/>
            </w:r>
            <w:r w:rsidRPr="00D5787B">
              <w:rPr>
                <w:noProof/>
                <w:webHidden/>
                <w:color w:val="BC816F" w:themeColor="accent1" w:themeTint="80"/>
              </w:rPr>
              <w:instrText xml:space="preserve"> PAGEREF _Toc531556527 \h </w:instrText>
            </w:r>
            <w:r w:rsidRPr="00D5787B">
              <w:rPr>
                <w:noProof/>
                <w:webHidden/>
                <w:color w:val="BC816F" w:themeColor="accent1" w:themeTint="80"/>
              </w:rPr>
            </w:r>
            <w:r w:rsidRPr="00D5787B">
              <w:rPr>
                <w:noProof/>
                <w:webHidden/>
                <w:color w:val="BC816F" w:themeColor="accent1" w:themeTint="80"/>
              </w:rPr>
              <w:fldChar w:fldCharType="separate"/>
            </w:r>
            <w:r w:rsidRPr="00D5787B">
              <w:rPr>
                <w:noProof/>
                <w:webHidden/>
                <w:color w:val="BC816F" w:themeColor="accent1" w:themeTint="80"/>
              </w:rPr>
              <w:t>5</w:t>
            </w:r>
            <w:r w:rsidRPr="00D5787B">
              <w:rPr>
                <w:noProof/>
                <w:webHidden/>
                <w:color w:val="BC816F" w:themeColor="accent1" w:themeTint="80"/>
              </w:rPr>
              <w:fldChar w:fldCharType="end"/>
            </w:r>
          </w:hyperlink>
        </w:p>
        <w:p w:rsidR="00D5787B" w:rsidRPr="00D5787B" w:rsidRDefault="00D5787B">
          <w:pPr>
            <w:pStyle w:val="TDC1"/>
            <w:tabs>
              <w:tab w:val="right" w:leader="dot" w:pos="8664"/>
            </w:tabs>
            <w:rPr>
              <w:noProof/>
              <w:color w:val="BC816F" w:themeColor="accent1" w:themeTint="80"/>
              <w:lang w:val="es-PE" w:eastAsia="es-PE"/>
            </w:rPr>
          </w:pPr>
          <w:hyperlink w:anchor="_Toc531556528" w:history="1">
            <w:r w:rsidRPr="00D5787B">
              <w:rPr>
                <w:rStyle w:val="Hipervnculo"/>
                <w:noProof/>
                <w:color w:val="BC816F" w:themeColor="accent1" w:themeTint="80"/>
              </w:rPr>
              <w:t>ADMINISTRACIÓN DE ESPECIALIDADES</w:t>
            </w:r>
            <w:r w:rsidRPr="00D5787B">
              <w:rPr>
                <w:noProof/>
                <w:webHidden/>
                <w:color w:val="BC816F" w:themeColor="accent1" w:themeTint="80"/>
              </w:rPr>
              <w:tab/>
            </w:r>
            <w:r w:rsidRPr="00D5787B">
              <w:rPr>
                <w:noProof/>
                <w:webHidden/>
                <w:color w:val="BC816F" w:themeColor="accent1" w:themeTint="80"/>
              </w:rPr>
              <w:fldChar w:fldCharType="begin"/>
            </w:r>
            <w:r w:rsidRPr="00D5787B">
              <w:rPr>
                <w:noProof/>
                <w:webHidden/>
                <w:color w:val="BC816F" w:themeColor="accent1" w:themeTint="80"/>
              </w:rPr>
              <w:instrText xml:space="preserve"> PAGEREF _Toc531556528 \h </w:instrText>
            </w:r>
            <w:r w:rsidRPr="00D5787B">
              <w:rPr>
                <w:noProof/>
                <w:webHidden/>
                <w:color w:val="BC816F" w:themeColor="accent1" w:themeTint="80"/>
              </w:rPr>
            </w:r>
            <w:r w:rsidRPr="00D5787B">
              <w:rPr>
                <w:noProof/>
                <w:webHidden/>
                <w:color w:val="BC816F" w:themeColor="accent1" w:themeTint="80"/>
              </w:rPr>
              <w:fldChar w:fldCharType="separate"/>
            </w:r>
            <w:r w:rsidRPr="00D5787B">
              <w:rPr>
                <w:noProof/>
                <w:webHidden/>
                <w:color w:val="BC816F" w:themeColor="accent1" w:themeTint="80"/>
              </w:rPr>
              <w:t>6</w:t>
            </w:r>
            <w:r w:rsidRPr="00D5787B">
              <w:rPr>
                <w:noProof/>
                <w:webHidden/>
                <w:color w:val="BC816F" w:themeColor="accent1" w:themeTint="80"/>
              </w:rPr>
              <w:fldChar w:fldCharType="end"/>
            </w:r>
          </w:hyperlink>
        </w:p>
        <w:p w:rsidR="00D5787B" w:rsidRPr="00D5787B" w:rsidRDefault="00D5787B">
          <w:pPr>
            <w:pStyle w:val="TDC1"/>
            <w:tabs>
              <w:tab w:val="right" w:leader="dot" w:pos="8664"/>
            </w:tabs>
            <w:rPr>
              <w:noProof/>
              <w:color w:val="BC816F" w:themeColor="accent1" w:themeTint="80"/>
              <w:lang w:val="es-PE" w:eastAsia="es-PE"/>
            </w:rPr>
          </w:pPr>
          <w:hyperlink w:anchor="_Toc531556529" w:history="1">
            <w:r w:rsidRPr="00D5787B">
              <w:rPr>
                <w:rStyle w:val="Hipervnculo"/>
                <w:noProof/>
                <w:color w:val="BC816F" w:themeColor="accent1" w:themeTint="80"/>
              </w:rPr>
              <w:t>ADMINISTRACIÓN DE MEDICOS</w:t>
            </w:r>
            <w:r w:rsidRPr="00D5787B">
              <w:rPr>
                <w:noProof/>
                <w:webHidden/>
                <w:color w:val="BC816F" w:themeColor="accent1" w:themeTint="80"/>
              </w:rPr>
              <w:tab/>
            </w:r>
            <w:r w:rsidRPr="00D5787B">
              <w:rPr>
                <w:noProof/>
                <w:webHidden/>
                <w:color w:val="BC816F" w:themeColor="accent1" w:themeTint="80"/>
              </w:rPr>
              <w:fldChar w:fldCharType="begin"/>
            </w:r>
            <w:r w:rsidRPr="00D5787B">
              <w:rPr>
                <w:noProof/>
                <w:webHidden/>
                <w:color w:val="BC816F" w:themeColor="accent1" w:themeTint="80"/>
              </w:rPr>
              <w:instrText xml:space="preserve"> PAGEREF _Toc531556529 \h </w:instrText>
            </w:r>
            <w:r w:rsidRPr="00D5787B">
              <w:rPr>
                <w:noProof/>
                <w:webHidden/>
                <w:color w:val="BC816F" w:themeColor="accent1" w:themeTint="80"/>
              </w:rPr>
            </w:r>
            <w:r w:rsidRPr="00D5787B">
              <w:rPr>
                <w:noProof/>
                <w:webHidden/>
                <w:color w:val="BC816F" w:themeColor="accent1" w:themeTint="80"/>
              </w:rPr>
              <w:fldChar w:fldCharType="separate"/>
            </w:r>
            <w:r w:rsidRPr="00D5787B">
              <w:rPr>
                <w:noProof/>
                <w:webHidden/>
                <w:color w:val="BC816F" w:themeColor="accent1" w:themeTint="80"/>
              </w:rPr>
              <w:t>6</w:t>
            </w:r>
            <w:r w:rsidRPr="00D5787B">
              <w:rPr>
                <w:noProof/>
                <w:webHidden/>
                <w:color w:val="BC816F" w:themeColor="accent1" w:themeTint="80"/>
              </w:rPr>
              <w:fldChar w:fldCharType="end"/>
            </w:r>
          </w:hyperlink>
        </w:p>
        <w:p w:rsidR="00D5787B" w:rsidRPr="00D5787B" w:rsidRDefault="00D5787B">
          <w:pPr>
            <w:pStyle w:val="TDC1"/>
            <w:tabs>
              <w:tab w:val="right" w:leader="dot" w:pos="8664"/>
            </w:tabs>
            <w:rPr>
              <w:noProof/>
              <w:color w:val="BC816F" w:themeColor="accent1" w:themeTint="80"/>
              <w:lang w:val="es-PE" w:eastAsia="es-PE"/>
            </w:rPr>
          </w:pPr>
          <w:hyperlink w:anchor="_Toc531556530" w:history="1">
            <w:r w:rsidRPr="00D5787B">
              <w:rPr>
                <w:rStyle w:val="Hipervnculo"/>
                <w:noProof/>
                <w:color w:val="BC816F" w:themeColor="accent1" w:themeTint="80"/>
              </w:rPr>
              <w:t>ADMINISTRACIÓN DE MEDICAMENTOS</w:t>
            </w:r>
            <w:r w:rsidRPr="00D5787B">
              <w:rPr>
                <w:noProof/>
                <w:webHidden/>
                <w:color w:val="BC816F" w:themeColor="accent1" w:themeTint="80"/>
              </w:rPr>
              <w:tab/>
            </w:r>
            <w:r w:rsidRPr="00D5787B">
              <w:rPr>
                <w:noProof/>
                <w:webHidden/>
                <w:color w:val="BC816F" w:themeColor="accent1" w:themeTint="80"/>
              </w:rPr>
              <w:fldChar w:fldCharType="begin"/>
            </w:r>
            <w:r w:rsidRPr="00D5787B">
              <w:rPr>
                <w:noProof/>
                <w:webHidden/>
                <w:color w:val="BC816F" w:themeColor="accent1" w:themeTint="80"/>
              </w:rPr>
              <w:instrText xml:space="preserve"> PAGEREF _Toc531556530 \h </w:instrText>
            </w:r>
            <w:r w:rsidRPr="00D5787B">
              <w:rPr>
                <w:noProof/>
                <w:webHidden/>
                <w:color w:val="BC816F" w:themeColor="accent1" w:themeTint="80"/>
              </w:rPr>
            </w:r>
            <w:r w:rsidRPr="00D5787B">
              <w:rPr>
                <w:noProof/>
                <w:webHidden/>
                <w:color w:val="BC816F" w:themeColor="accent1" w:themeTint="80"/>
              </w:rPr>
              <w:fldChar w:fldCharType="separate"/>
            </w:r>
            <w:r w:rsidRPr="00D5787B">
              <w:rPr>
                <w:noProof/>
                <w:webHidden/>
                <w:color w:val="BC816F" w:themeColor="accent1" w:themeTint="80"/>
              </w:rPr>
              <w:t>7</w:t>
            </w:r>
            <w:r w:rsidRPr="00D5787B">
              <w:rPr>
                <w:noProof/>
                <w:webHidden/>
                <w:color w:val="BC816F" w:themeColor="accent1" w:themeTint="80"/>
              </w:rPr>
              <w:fldChar w:fldCharType="end"/>
            </w:r>
          </w:hyperlink>
        </w:p>
        <w:p w:rsidR="00D5787B" w:rsidRPr="00D5787B" w:rsidRDefault="00D5787B">
          <w:pPr>
            <w:pStyle w:val="TDC1"/>
            <w:tabs>
              <w:tab w:val="right" w:leader="dot" w:pos="8664"/>
            </w:tabs>
            <w:rPr>
              <w:noProof/>
              <w:color w:val="BC816F" w:themeColor="accent1" w:themeTint="80"/>
              <w:lang w:val="es-PE" w:eastAsia="es-PE"/>
            </w:rPr>
          </w:pPr>
          <w:hyperlink w:anchor="_Toc531556531" w:history="1">
            <w:r w:rsidRPr="00D5787B">
              <w:rPr>
                <w:rStyle w:val="Hipervnculo"/>
                <w:noProof/>
                <w:color w:val="BC816F" w:themeColor="accent1" w:themeTint="80"/>
              </w:rPr>
              <w:t>ADMINISTRACIÓN DE ENFERMEDADES</w:t>
            </w:r>
            <w:r w:rsidRPr="00D5787B">
              <w:rPr>
                <w:noProof/>
                <w:webHidden/>
                <w:color w:val="BC816F" w:themeColor="accent1" w:themeTint="80"/>
              </w:rPr>
              <w:tab/>
            </w:r>
            <w:r w:rsidRPr="00D5787B">
              <w:rPr>
                <w:noProof/>
                <w:webHidden/>
                <w:color w:val="BC816F" w:themeColor="accent1" w:themeTint="80"/>
              </w:rPr>
              <w:fldChar w:fldCharType="begin"/>
            </w:r>
            <w:r w:rsidRPr="00D5787B">
              <w:rPr>
                <w:noProof/>
                <w:webHidden/>
                <w:color w:val="BC816F" w:themeColor="accent1" w:themeTint="80"/>
              </w:rPr>
              <w:instrText xml:space="preserve"> PAGEREF _Toc531556531 \h </w:instrText>
            </w:r>
            <w:r w:rsidRPr="00D5787B">
              <w:rPr>
                <w:noProof/>
                <w:webHidden/>
                <w:color w:val="BC816F" w:themeColor="accent1" w:themeTint="80"/>
              </w:rPr>
            </w:r>
            <w:r w:rsidRPr="00D5787B">
              <w:rPr>
                <w:noProof/>
                <w:webHidden/>
                <w:color w:val="BC816F" w:themeColor="accent1" w:themeTint="80"/>
              </w:rPr>
              <w:fldChar w:fldCharType="separate"/>
            </w:r>
            <w:r w:rsidRPr="00D5787B">
              <w:rPr>
                <w:noProof/>
                <w:webHidden/>
                <w:color w:val="BC816F" w:themeColor="accent1" w:themeTint="80"/>
              </w:rPr>
              <w:t>7</w:t>
            </w:r>
            <w:r w:rsidRPr="00D5787B">
              <w:rPr>
                <w:noProof/>
                <w:webHidden/>
                <w:color w:val="BC816F" w:themeColor="accent1" w:themeTint="80"/>
              </w:rPr>
              <w:fldChar w:fldCharType="end"/>
            </w:r>
          </w:hyperlink>
        </w:p>
        <w:p w:rsidR="00D5787B" w:rsidRDefault="00D5787B">
          <w:pPr>
            <w:pStyle w:val="TDC1"/>
            <w:tabs>
              <w:tab w:val="right" w:leader="dot" w:pos="8664"/>
            </w:tabs>
            <w:rPr>
              <w:noProof/>
              <w:color w:val="auto"/>
              <w:lang w:val="es-PE" w:eastAsia="es-PE"/>
            </w:rPr>
          </w:pPr>
          <w:hyperlink w:anchor="_Toc531556532" w:history="1">
            <w:r w:rsidRPr="00D5787B">
              <w:rPr>
                <w:rStyle w:val="Hipervnculo"/>
                <w:noProof/>
                <w:color w:val="BC816F" w:themeColor="accent1" w:themeTint="80"/>
              </w:rPr>
              <w:t>ADMINISTRACION DE DIAGNOSTICO</w:t>
            </w:r>
            <w:r w:rsidRPr="00D5787B">
              <w:rPr>
                <w:noProof/>
                <w:webHidden/>
                <w:color w:val="BC816F" w:themeColor="accent1" w:themeTint="80"/>
              </w:rPr>
              <w:tab/>
            </w:r>
            <w:r w:rsidRPr="00D5787B">
              <w:rPr>
                <w:noProof/>
                <w:webHidden/>
                <w:color w:val="BC816F" w:themeColor="accent1" w:themeTint="80"/>
              </w:rPr>
              <w:fldChar w:fldCharType="begin"/>
            </w:r>
            <w:r w:rsidRPr="00D5787B">
              <w:rPr>
                <w:noProof/>
                <w:webHidden/>
                <w:color w:val="BC816F" w:themeColor="accent1" w:themeTint="80"/>
              </w:rPr>
              <w:instrText xml:space="preserve"> PAGEREF _Toc531556532 \h </w:instrText>
            </w:r>
            <w:r w:rsidRPr="00D5787B">
              <w:rPr>
                <w:noProof/>
                <w:webHidden/>
                <w:color w:val="BC816F" w:themeColor="accent1" w:themeTint="80"/>
              </w:rPr>
            </w:r>
            <w:r w:rsidRPr="00D5787B">
              <w:rPr>
                <w:noProof/>
                <w:webHidden/>
                <w:color w:val="BC816F" w:themeColor="accent1" w:themeTint="80"/>
              </w:rPr>
              <w:fldChar w:fldCharType="separate"/>
            </w:r>
            <w:r w:rsidRPr="00D5787B">
              <w:rPr>
                <w:noProof/>
                <w:webHidden/>
                <w:color w:val="BC816F" w:themeColor="accent1" w:themeTint="80"/>
              </w:rPr>
              <w:t>8</w:t>
            </w:r>
            <w:r w:rsidRPr="00D5787B">
              <w:rPr>
                <w:noProof/>
                <w:webHidden/>
                <w:color w:val="BC816F" w:themeColor="accent1" w:themeTint="80"/>
              </w:rPr>
              <w:fldChar w:fldCharType="end"/>
            </w:r>
          </w:hyperlink>
        </w:p>
        <w:p w:rsidR="00517C1D" w:rsidRDefault="00517C1D">
          <w:r>
            <w:rPr>
              <w:b/>
              <w:bCs/>
            </w:rPr>
            <w:fldChar w:fldCharType="end"/>
          </w:r>
        </w:p>
      </w:sdtContent>
    </w:sdt>
    <w:p w:rsidR="00C861B0" w:rsidRDefault="00C861B0" w:rsidP="00C861B0">
      <w:pPr>
        <w:pStyle w:val="Ttulo1"/>
        <w:jc w:val="both"/>
        <w:rPr>
          <w:color w:val="BC816F" w:themeColor="accent1" w:themeTint="80"/>
        </w:rPr>
      </w:pPr>
      <w:bookmarkStart w:id="0" w:name="_Toc531556520"/>
    </w:p>
    <w:p w:rsidR="00C861B0" w:rsidRDefault="00C861B0" w:rsidP="00C861B0">
      <w:pPr>
        <w:pStyle w:val="Ttulo1"/>
        <w:jc w:val="both"/>
        <w:rPr>
          <w:color w:val="BC816F" w:themeColor="accent1" w:themeTint="80"/>
        </w:rPr>
      </w:pPr>
    </w:p>
    <w:p w:rsidR="00C861B0" w:rsidRDefault="00C861B0" w:rsidP="00C861B0">
      <w:pPr>
        <w:pStyle w:val="Ttulo1"/>
        <w:jc w:val="both"/>
        <w:rPr>
          <w:color w:val="BC816F" w:themeColor="accent1" w:themeTint="80"/>
        </w:rPr>
      </w:pPr>
    </w:p>
    <w:p w:rsidR="00C861B0" w:rsidRPr="00C861B0" w:rsidRDefault="00C861B0" w:rsidP="00C861B0"/>
    <w:p w:rsidR="00C861B0" w:rsidRDefault="00C861B0" w:rsidP="00C861B0">
      <w:pPr>
        <w:pStyle w:val="Ttulo1"/>
        <w:jc w:val="both"/>
        <w:rPr>
          <w:color w:val="BC816F" w:themeColor="accent1" w:themeTint="80"/>
        </w:rPr>
      </w:pPr>
    </w:p>
    <w:p w:rsidR="00C861B0" w:rsidRDefault="00C861B0" w:rsidP="00C861B0"/>
    <w:p w:rsidR="00C861B0" w:rsidRPr="00C861B0" w:rsidRDefault="00C861B0" w:rsidP="00C861B0"/>
    <w:p w:rsidR="001638F6" w:rsidRPr="00D5787B" w:rsidRDefault="00517C1D" w:rsidP="00C861B0">
      <w:pPr>
        <w:pStyle w:val="Ttulo1"/>
        <w:jc w:val="both"/>
        <w:rPr>
          <w:color w:val="BC816F" w:themeColor="accent1" w:themeTint="80"/>
        </w:rPr>
      </w:pPr>
      <w:r w:rsidRPr="00D5787B">
        <w:rPr>
          <w:color w:val="BC816F" w:themeColor="accent1" w:themeTint="80"/>
        </w:rPr>
        <w:lastRenderedPageBreak/>
        <w:t>OBJETIVOS DE LA APLICACIÓN</w:t>
      </w:r>
      <w:bookmarkEnd w:id="0"/>
    </w:p>
    <w:p w:rsidR="007021DE" w:rsidRDefault="00F076FE" w:rsidP="00C861B0">
      <w:pPr>
        <w:jc w:val="both"/>
      </w:pPr>
      <w:r>
        <w:t>Esta aplicación fue diseña con el objetivo de facilitar y organizar los datos de un hospital guardando la información en una base de datos para su seguridad. El sistema hospitalario tiene la finalidad de apoyar al personal con su trabajo optimizando este mismo mediante un software el cual es fácil y agradable para el personal.</w:t>
      </w:r>
    </w:p>
    <w:p w:rsidR="00F076FE" w:rsidRDefault="00F076FE" w:rsidP="00C861B0">
      <w:pPr>
        <w:jc w:val="both"/>
      </w:pPr>
      <w:r>
        <w:t>Pudiendo realizar las siguientes tareas en el sistema:</w:t>
      </w:r>
    </w:p>
    <w:p w:rsidR="00F076FE" w:rsidRDefault="00F076FE" w:rsidP="00C861B0">
      <w:pPr>
        <w:pStyle w:val="Prrafodelista"/>
        <w:numPr>
          <w:ilvl w:val="0"/>
          <w:numId w:val="22"/>
        </w:numPr>
        <w:jc w:val="both"/>
      </w:pPr>
      <w:r>
        <w:t>Administración de Citas.</w:t>
      </w:r>
    </w:p>
    <w:p w:rsidR="00F076FE" w:rsidRDefault="00F076FE" w:rsidP="00C861B0">
      <w:pPr>
        <w:pStyle w:val="Prrafodelista"/>
        <w:numPr>
          <w:ilvl w:val="0"/>
          <w:numId w:val="22"/>
        </w:numPr>
        <w:jc w:val="both"/>
      </w:pPr>
      <w:r>
        <w:t>Administración de Pacientes.</w:t>
      </w:r>
    </w:p>
    <w:p w:rsidR="00F076FE" w:rsidRDefault="00F076FE" w:rsidP="00C861B0">
      <w:pPr>
        <w:pStyle w:val="Prrafodelista"/>
        <w:numPr>
          <w:ilvl w:val="0"/>
          <w:numId w:val="22"/>
        </w:numPr>
        <w:jc w:val="both"/>
      </w:pPr>
      <w:r>
        <w:t>Administración de Historias Clínicas.</w:t>
      </w:r>
    </w:p>
    <w:p w:rsidR="00F076FE" w:rsidRDefault="00F076FE" w:rsidP="00C861B0">
      <w:pPr>
        <w:pStyle w:val="Prrafodelista"/>
        <w:numPr>
          <w:ilvl w:val="0"/>
          <w:numId w:val="22"/>
        </w:numPr>
        <w:jc w:val="both"/>
      </w:pPr>
      <w:r>
        <w:t>Administración de Especialidades.</w:t>
      </w:r>
    </w:p>
    <w:p w:rsidR="00F076FE" w:rsidRDefault="00F076FE" w:rsidP="00C861B0">
      <w:pPr>
        <w:pStyle w:val="Prrafodelista"/>
        <w:numPr>
          <w:ilvl w:val="0"/>
          <w:numId w:val="22"/>
        </w:numPr>
        <w:jc w:val="both"/>
      </w:pPr>
      <w:r>
        <w:t>Administración de Médicos.</w:t>
      </w:r>
    </w:p>
    <w:p w:rsidR="00F076FE" w:rsidRDefault="00F076FE" w:rsidP="00C861B0">
      <w:pPr>
        <w:pStyle w:val="Prrafodelista"/>
        <w:numPr>
          <w:ilvl w:val="0"/>
          <w:numId w:val="22"/>
        </w:numPr>
        <w:jc w:val="both"/>
      </w:pPr>
      <w:r>
        <w:t>Administración de Medicamentos.</w:t>
      </w:r>
    </w:p>
    <w:p w:rsidR="00F076FE" w:rsidRDefault="00F076FE" w:rsidP="00C861B0">
      <w:pPr>
        <w:pStyle w:val="Prrafodelista"/>
        <w:numPr>
          <w:ilvl w:val="0"/>
          <w:numId w:val="22"/>
        </w:numPr>
        <w:jc w:val="both"/>
      </w:pPr>
      <w:r>
        <w:t>Administración de Enfermedades.</w:t>
      </w:r>
    </w:p>
    <w:p w:rsidR="00F076FE" w:rsidRPr="00D5787B" w:rsidRDefault="00F076FE" w:rsidP="00C861B0">
      <w:pPr>
        <w:pStyle w:val="Ttulo1"/>
        <w:jc w:val="both"/>
        <w:rPr>
          <w:color w:val="BC816F" w:themeColor="accent1" w:themeTint="80"/>
        </w:rPr>
      </w:pPr>
      <w:bookmarkStart w:id="1" w:name="_Toc531556521"/>
      <w:r w:rsidRPr="00D5787B">
        <w:rPr>
          <w:color w:val="BC816F" w:themeColor="accent1" w:themeTint="80"/>
        </w:rPr>
        <w:t>MENU PRINCIPAL</w:t>
      </w:r>
      <w:bookmarkEnd w:id="1"/>
    </w:p>
    <w:p w:rsidR="00F076FE" w:rsidRDefault="00F076FE" w:rsidP="00C861B0">
      <w:pPr>
        <w:jc w:val="both"/>
      </w:pPr>
      <w:r>
        <w:t xml:space="preserve">En el menú principal tenemos la siguiente pantalla:  </w:t>
      </w:r>
    </w:p>
    <w:p w:rsidR="00F076FE" w:rsidRDefault="00F076FE" w:rsidP="00C861B0">
      <w:pPr>
        <w:jc w:val="both"/>
      </w:pPr>
      <w:r>
        <w:rPr>
          <w:noProof/>
        </w:rPr>
        <w:drawing>
          <wp:inline distT="0" distB="0" distL="0" distR="0">
            <wp:extent cx="5505450" cy="2876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2876550"/>
                    </a:xfrm>
                    <a:prstGeom prst="rect">
                      <a:avLst/>
                    </a:prstGeom>
                    <a:noFill/>
                    <a:ln>
                      <a:noFill/>
                    </a:ln>
                  </pic:spPr>
                </pic:pic>
              </a:graphicData>
            </a:graphic>
          </wp:inline>
        </w:drawing>
      </w:r>
    </w:p>
    <w:p w:rsidR="00F076FE" w:rsidRDefault="00F076FE" w:rsidP="00C861B0">
      <w:pPr>
        <w:jc w:val="both"/>
      </w:pPr>
      <w:r>
        <w:t>En esta pantalla podemos observar las diferentes tareas que se pueden realizar dependiendo de la necesidad del cliente.</w:t>
      </w:r>
    </w:p>
    <w:p w:rsidR="00C861B0" w:rsidRDefault="00C861B0" w:rsidP="00C861B0">
      <w:pPr>
        <w:jc w:val="both"/>
      </w:pPr>
    </w:p>
    <w:p w:rsidR="00C861B0" w:rsidRDefault="00C861B0" w:rsidP="00C861B0">
      <w:pPr>
        <w:jc w:val="both"/>
      </w:pPr>
    </w:p>
    <w:p w:rsidR="00C861B0" w:rsidRPr="00F076FE" w:rsidRDefault="00C861B0" w:rsidP="00C861B0">
      <w:pPr>
        <w:jc w:val="both"/>
      </w:pPr>
    </w:p>
    <w:p w:rsidR="00D5413C" w:rsidRDefault="00517C1D" w:rsidP="00C861B0">
      <w:pPr>
        <w:pStyle w:val="Ttulo1"/>
        <w:jc w:val="both"/>
        <w:rPr>
          <w:color w:val="BC816F" w:themeColor="accent1" w:themeTint="80"/>
        </w:rPr>
      </w:pPr>
      <w:bookmarkStart w:id="2" w:name="_Toc531556522"/>
      <w:r w:rsidRPr="00D5787B">
        <w:rPr>
          <w:color w:val="BC816F" w:themeColor="accent1" w:themeTint="80"/>
        </w:rPr>
        <w:lastRenderedPageBreak/>
        <w:t>ADMINISTRACIÓN DE CITAS</w:t>
      </w:r>
      <w:bookmarkEnd w:id="2"/>
    </w:p>
    <w:p w:rsidR="00C861B0" w:rsidRDefault="00F076FE" w:rsidP="00C861B0">
      <w:r>
        <w:t xml:space="preserve">En el </w:t>
      </w:r>
      <w:r w:rsidR="00C861B0">
        <w:t>Módulo</w:t>
      </w:r>
      <w:bookmarkStart w:id="3" w:name="_GoBack"/>
      <w:bookmarkEnd w:id="3"/>
      <w:r>
        <w:t xml:space="preserve"> de Citas podemos ver la siguiente pantalla: </w:t>
      </w:r>
    </w:p>
    <w:p w:rsidR="00F076FE" w:rsidRDefault="00F076FE" w:rsidP="00C861B0">
      <w:r>
        <w:rPr>
          <w:noProof/>
        </w:rPr>
        <w:drawing>
          <wp:inline distT="0" distB="0" distL="0" distR="0">
            <wp:extent cx="5503545" cy="288099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3545" cy="2880995"/>
                    </a:xfrm>
                    <a:prstGeom prst="rect">
                      <a:avLst/>
                    </a:prstGeom>
                    <a:noFill/>
                    <a:ln>
                      <a:noFill/>
                    </a:ln>
                  </pic:spPr>
                </pic:pic>
              </a:graphicData>
            </a:graphic>
          </wp:inline>
        </w:drawing>
      </w:r>
    </w:p>
    <w:p w:rsidR="00F076FE" w:rsidRDefault="00F076FE" w:rsidP="00C861B0">
      <w:pPr>
        <w:jc w:val="both"/>
      </w:pPr>
      <w:r>
        <w:t xml:space="preserve">En este modulo vemos que nos muestra una lista de Citas que ya se hayan registrado, al igual que una lista de Pacientes registrados con sus respectivas Historias </w:t>
      </w:r>
      <w:r w:rsidR="00690DC7">
        <w:t>clínicas</w:t>
      </w:r>
      <w:r>
        <w:t>.</w:t>
      </w:r>
    </w:p>
    <w:p w:rsidR="00F076FE" w:rsidRDefault="00F076FE" w:rsidP="00C861B0">
      <w:pPr>
        <w:jc w:val="both"/>
      </w:pPr>
      <w:r>
        <w:t xml:space="preserve">En esta pantalla podemos elegir las diferentes opciones de acuerdo a la necesidad del Cliente, entre generar, </w:t>
      </w:r>
      <w:r w:rsidR="00D5787B">
        <w:t>eliminar,</w:t>
      </w:r>
      <w:r w:rsidR="00690DC7">
        <w:t xml:space="preserve"> interconsulta o regresar al Menú Principal.</w:t>
      </w:r>
    </w:p>
    <w:p w:rsidR="00C861B0" w:rsidRDefault="00C861B0" w:rsidP="00C861B0">
      <w:pPr>
        <w:jc w:val="both"/>
      </w:pPr>
    </w:p>
    <w:p w:rsidR="00690DC7" w:rsidRPr="00D5787B" w:rsidRDefault="00690DC7" w:rsidP="00C861B0">
      <w:pPr>
        <w:pStyle w:val="Ttulo2"/>
        <w:jc w:val="both"/>
        <w:rPr>
          <w:color w:val="BC816F" w:themeColor="accent1" w:themeTint="80"/>
        </w:rPr>
      </w:pPr>
      <w:bookmarkStart w:id="4" w:name="_Toc531556523"/>
      <w:r w:rsidRPr="00D5787B">
        <w:rPr>
          <w:color w:val="BC816F" w:themeColor="accent1" w:themeTint="80"/>
        </w:rPr>
        <w:t>GENERAR CITA</w:t>
      </w:r>
      <w:bookmarkEnd w:id="4"/>
    </w:p>
    <w:p w:rsidR="00690DC7" w:rsidRPr="00690DC7" w:rsidRDefault="00690DC7" w:rsidP="00C861B0">
      <w:pPr>
        <w:jc w:val="both"/>
      </w:pPr>
      <w:r>
        <w:t xml:space="preserve">En esta pantalla podemos generar la </w:t>
      </w:r>
      <w:r w:rsidR="00D5787B">
        <w:t>cita para</w:t>
      </w:r>
      <w:r>
        <w:t xml:space="preserve"> el paciente ingresando su DNI, el código de Especialidad a ser atendido, el tipo de cita (Interconsulta o Normal) y el Estado de la cita.</w:t>
      </w:r>
    </w:p>
    <w:p w:rsidR="00690DC7" w:rsidRPr="00690DC7" w:rsidRDefault="00690DC7" w:rsidP="00C861B0">
      <w:pPr>
        <w:jc w:val="both"/>
      </w:pPr>
      <w:r>
        <w:rPr>
          <w:noProof/>
        </w:rPr>
        <w:drawing>
          <wp:inline distT="0" distB="0" distL="0" distR="0">
            <wp:extent cx="5503545" cy="288099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3545" cy="2880995"/>
                    </a:xfrm>
                    <a:prstGeom prst="rect">
                      <a:avLst/>
                    </a:prstGeom>
                    <a:noFill/>
                    <a:ln>
                      <a:noFill/>
                    </a:ln>
                  </pic:spPr>
                </pic:pic>
              </a:graphicData>
            </a:graphic>
          </wp:inline>
        </w:drawing>
      </w:r>
    </w:p>
    <w:p w:rsidR="00690DC7" w:rsidRPr="00C861B0" w:rsidRDefault="00690DC7" w:rsidP="00C861B0">
      <w:pPr>
        <w:pStyle w:val="Ttulo2"/>
        <w:jc w:val="both"/>
        <w:rPr>
          <w:color w:val="BC816F" w:themeColor="accent1" w:themeTint="80"/>
        </w:rPr>
      </w:pPr>
      <w:bookmarkStart w:id="5" w:name="_Toc531556524"/>
      <w:r w:rsidRPr="00C861B0">
        <w:rPr>
          <w:color w:val="BC816F" w:themeColor="accent1" w:themeTint="80"/>
        </w:rPr>
        <w:lastRenderedPageBreak/>
        <w:t>ELIMINAR CITA</w:t>
      </w:r>
      <w:bookmarkEnd w:id="5"/>
    </w:p>
    <w:p w:rsidR="00690DC7" w:rsidRPr="00690DC7" w:rsidRDefault="00690DC7" w:rsidP="00C861B0">
      <w:pPr>
        <w:jc w:val="both"/>
      </w:pPr>
      <w:r>
        <w:t>Para eliminar una cita solo basta con poner el Id de la cita y será eliminada del sistema por alguna equivocación que haya podido suceder al guardar los datos.</w:t>
      </w:r>
    </w:p>
    <w:p w:rsidR="00690DC7" w:rsidRPr="00690DC7" w:rsidRDefault="00690DC7" w:rsidP="00C861B0">
      <w:pPr>
        <w:jc w:val="both"/>
      </w:pPr>
      <w:r>
        <w:rPr>
          <w:noProof/>
        </w:rPr>
        <w:drawing>
          <wp:inline distT="0" distB="0" distL="0" distR="0">
            <wp:extent cx="5503545" cy="288099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3545" cy="2880995"/>
                    </a:xfrm>
                    <a:prstGeom prst="rect">
                      <a:avLst/>
                    </a:prstGeom>
                    <a:noFill/>
                    <a:ln>
                      <a:noFill/>
                    </a:ln>
                  </pic:spPr>
                </pic:pic>
              </a:graphicData>
            </a:graphic>
          </wp:inline>
        </w:drawing>
      </w:r>
    </w:p>
    <w:p w:rsidR="00690DC7" w:rsidRPr="00C861B0" w:rsidRDefault="00690DC7" w:rsidP="00C861B0">
      <w:pPr>
        <w:pStyle w:val="Ttulo2"/>
        <w:jc w:val="both"/>
        <w:rPr>
          <w:color w:val="BC816F" w:themeColor="accent1" w:themeTint="80"/>
        </w:rPr>
      </w:pPr>
      <w:bookmarkStart w:id="6" w:name="_Toc531556525"/>
      <w:r w:rsidRPr="00C861B0">
        <w:rPr>
          <w:color w:val="BC816F" w:themeColor="accent1" w:themeTint="80"/>
        </w:rPr>
        <w:t>GENERAR INTERCONSULTA</w:t>
      </w:r>
      <w:bookmarkEnd w:id="6"/>
    </w:p>
    <w:p w:rsidR="00690DC7" w:rsidRDefault="00690DC7" w:rsidP="00C861B0">
      <w:pPr>
        <w:jc w:val="both"/>
      </w:pPr>
      <w:r>
        <w:t xml:space="preserve">La interconsulta se </w:t>
      </w:r>
      <w:r w:rsidR="00D5787B">
        <w:t>llevará</w:t>
      </w:r>
      <w:r>
        <w:t xml:space="preserve"> acabo siempre y cuando se haya tenido </w:t>
      </w:r>
      <w:r w:rsidR="00D5787B">
        <w:t>una cita previa</w:t>
      </w:r>
      <w:r>
        <w:t xml:space="preserve"> y el Medico haya designado que se genere una interconsulta hacia otra especialidad.</w:t>
      </w:r>
    </w:p>
    <w:p w:rsidR="00C861B0" w:rsidRDefault="00C861B0" w:rsidP="00C861B0">
      <w:pPr>
        <w:jc w:val="both"/>
      </w:pPr>
    </w:p>
    <w:p w:rsidR="00C861B0" w:rsidRDefault="00C861B0" w:rsidP="00C861B0">
      <w:pPr>
        <w:jc w:val="both"/>
      </w:pPr>
    </w:p>
    <w:p w:rsidR="00C861B0" w:rsidRDefault="00C861B0" w:rsidP="00C861B0">
      <w:pPr>
        <w:jc w:val="both"/>
      </w:pPr>
    </w:p>
    <w:p w:rsidR="00C861B0" w:rsidRPr="00690DC7" w:rsidRDefault="00C861B0" w:rsidP="00C861B0">
      <w:pPr>
        <w:jc w:val="both"/>
      </w:pPr>
    </w:p>
    <w:p w:rsidR="00517C1D" w:rsidRPr="00C861B0" w:rsidRDefault="00517C1D" w:rsidP="00C861B0">
      <w:pPr>
        <w:pStyle w:val="Ttulo1"/>
        <w:jc w:val="both"/>
        <w:rPr>
          <w:color w:val="BC816F" w:themeColor="accent1" w:themeTint="80"/>
        </w:rPr>
      </w:pPr>
      <w:bookmarkStart w:id="7" w:name="_Toc531556526"/>
      <w:r w:rsidRPr="00C861B0">
        <w:rPr>
          <w:color w:val="BC816F" w:themeColor="accent1" w:themeTint="80"/>
        </w:rPr>
        <w:lastRenderedPageBreak/>
        <w:t>ADMINISTRACIÓN DE PACIENTES</w:t>
      </w:r>
      <w:bookmarkEnd w:id="7"/>
    </w:p>
    <w:p w:rsidR="00690DC7" w:rsidRDefault="00690DC7" w:rsidP="00C861B0">
      <w:pPr>
        <w:jc w:val="both"/>
      </w:pPr>
      <w:r>
        <w:rPr>
          <w:noProof/>
        </w:rPr>
        <w:drawing>
          <wp:inline distT="0" distB="0" distL="0" distR="0">
            <wp:extent cx="5503545" cy="2880995"/>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2880995"/>
                    </a:xfrm>
                    <a:prstGeom prst="rect">
                      <a:avLst/>
                    </a:prstGeom>
                    <a:noFill/>
                    <a:ln>
                      <a:noFill/>
                    </a:ln>
                  </pic:spPr>
                </pic:pic>
              </a:graphicData>
            </a:graphic>
          </wp:inline>
        </w:drawing>
      </w:r>
    </w:p>
    <w:p w:rsidR="00690DC7" w:rsidRDefault="00690DC7" w:rsidP="00C861B0">
      <w:pPr>
        <w:jc w:val="both"/>
      </w:pPr>
      <w:r>
        <w:t xml:space="preserve">En este </w:t>
      </w:r>
      <w:r w:rsidR="007E2C6B">
        <w:t>módulo</w:t>
      </w:r>
      <w:r>
        <w:t xml:space="preserve"> se puede desarrollar las siguientes opciones:</w:t>
      </w:r>
    </w:p>
    <w:p w:rsidR="00690DC7" w:rsidRDefault="007E2C6B" w:rsidP="00C861B0">
      <w:pPr>
        <w:pStyle w:val="Prrafodelista"/>
        <w:numPr>
          <w:ilvl w:val="0"/>
          <w:numId w:val="22"/>
        </w:numPr>
        <w:jc w:val="both"/>
      </w:pPr>
      <w:r>
        <w:t>Crear Paciente</w:t>
      </w:r>
    </w:p>
    <w:p w:rsidR="007E2C6B" w:rsidRDefault="007E2C6B" w:rsidP="00C861B0">
      <w:pPr>
        <w:pStyle w:val="Prrafodelista"/>
        <w:numPr>
          <w:ilvl w:val="0"/>
          <w:numId w:val="22"/>
        </w:numPr>
        <w:jc w:val="both"/>
      </w:pPr>
      <w:r>
        <w:t>Actualizar Paciente</w:t>
      </w:r>
    </w:p>
    <w:p w:rsidR="007E2C6B" w:rsidRDefault="007E2C6B" w:rsidP="00C861B0">
      <w:pPr>
        <w:pStyle w:val="Prrafodelista"/>
        <w:numPr>
          <w:ilvl w:val="0"/>
          <w:numId w:val="22"/>
        </w:numPr>
        <w:jc w:val="both"/>
      </w:pPr>
      <w:r>
        <w:t>Eliminar Paciente</w:t>
      </w:r>
    </w:p>
    <w:p w:rsidR="007E2C6B" w:rsidRDefault="007E2C6B" w:rsidP="00C861B0">
      <w:pPr>
        <w:pStyle w:val="Prrafodelista"/>
        <w:numPr>
          <w:ilvl w:val="0"/>
          <w:numId w:val="22"/>
        </w:numPr>
        <w:jc w:val="both"/>
      </w:pPr>
      <w:r>
        <w:t>Retornar</w:t>
      </w:r>
    </w:p>
    <w:p w:rsidR="007E2C6B" w:rsidRDefault="007E2C6B" w:rsidP="00C861B0">
      <w:pPr>
        <w:jc w:val="both"/>
      </w:pPr>
      <w:r>
        <w:t>Si un paciente es nuevo en la Clínica lo primero que se deberá realizar es Crear Paciente, si por alguna razón algún dato del Paciente fue erróneo se puede ingresar en Actualizar Paciente para corregir el dato erróneo y tener los datos verdaderos del Paciente.</w:t>
      </w:r>
    </w:p>
    <w:p w:rsidR="007E2C6B" w:rsidRDefault="007E2C6B" w:rsidP="00C861B0">
      <w:pPr>
        <w:jc w:val="both"/>
      </w:pPr>
      <w:r>
        <w:rPr>
          <w:noProof/>
        </w:rPr>
        <w:drawing>
          <wp:inline distT="0" distB="0" distL="0" distR="0">
            <wp:extent cx="5503545" cy="288099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3545" cy="2880995"/>
                    </a:xfrm>
                    <a:prstGeom prst="rect">
                      <a:avLst/>
                    </a:prstGeom>
                    <a:noFill/>
                    <a:ln>
                      <a:noFill/>
                    </a:ln>
                  </pic:spPr>
                </pic:pic>
              </a:graphicData>
            </a:graphic>
          </wp:inline>
        </w:drawing>
      </w:r>
    </w:p>
    <w:p w:rsidR="007E2C6B" w:rsidRPr="00690DC7" w:rsidRDefault="007E2C6B" w:rsidP="00C861B0">
      <w:pPr>
        <w:jc w:val="both"/>
      </w:pPr>
      <w:r>
        <w:t>Este es un ingreso de un Paciente nuevo como se muestra en la imagen anterior.</w:t>
      </w:r>
    </w:p>
    <w:p w:rsidR="00517C1D" w:rsidRPr="00C861B0" w:rsidRDefault="00517C1D" w:rsidP="00C861B0">
      <w:pPr>
        <w:pStyle w:val="Ttulo1"/>
        <w:jc w:val="both"/>
        <w:rPr>
          <w:color w:val="BC816F" w:themeColor="accent1" w:themeTint="80"/>
        </w:rPr>
      </w:pPr>
      <w:bookmarkStart w:id="8" w:name="_Toc531556527"/>
      <w:r w:rsidRPr="00C861B0">
        <w:rPr>
          <w:color w:val="BC816F" w:themeColor="accent1" w:themeTint="80"/>
        </w:rPr>
        <w:lastRenderedPageBreak/>
        <w:t>ADMINISTRACIÓN DE HISTORIAS CLÍNICAS</w:t>
      </w:r>
      <w:bookmarkEnd w:id="8"/>
    </w:p>
    <w:p w:rsidR="007E2C6B" w:rsidRDefault="007E2C6B" w:rsidP="00C861B0">
      <w:pPr>
        <w:jc w:val="both"/>
      </w:pPr>
      <w:r>
        <w:t xml:space="preserve">En este modulo podemos revisar las historias </w:t>
      </w:r>
      <w:r w:rsidR="005874C3">
        <w:t>clínicas</w:t>
      </w:r>
      <w:r>
        <w:t xml:space="preserve"> de los Pacientes como también hacer mantenimiento de ella si por alguna razón la historia fue borrada saldrá un mensaje “Registro Frust</w:t>
      </w:r>
      <w:r w:rsidR="005874C3">
        <w:t>r</w:t>
      </w:r>
      <w:r>
        <w:t>ado”, como se muestra en la imagen</w:t>
      </w:r>
    </w:p>
    <w:p w:rsidR="007E2C6B" w:rsidRDefault="007E2C6B" w:rsidP="00C861B0">
      <w:pPr>
        <w:jc w:val="both"/>
      </w:pPr>
      <w:r>
        <w:rPr>
          <w:noProof/>
        </w:rPr>
        <w:drawing>
          <wp:inline distT="0" distB="0" distL="0" distR="0">
            <wp:extent cx="5503545" cy="2880995"/>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3545" cy="2880995"/>
                    </a:xfrm>
                    <a:prstGeom prst="rect">
                      <a:avLst/>
                    </a:prstGeom>
                    <a:noFill/>
                    <a:ln>
                      <a:noFill/>
                    </a:ln>
                  </pic:spPr>
                </pic:pic>
              </a:graphicData>
            </a:graphic>
          </wp:inline>
        </w:drawing>
      </w:r>
    </w:p>
    <w:p w:rsidR="007E2C6B" w:rsidRDefault="007E2C6B" w:rsidP="00C861B0">
      <w:pPr>
        <w:jc w:val="both"/>
      </w:pPr>
      <w:r>
        <w:t xml:space="preserve">Como podemos apreciar en este </w:t>
      </w:r>
      <w:r w:rsidR="005874C3">
        <w:t>módulo</w:t>
      </w:r>
      <w:r>
        <w:t xml:space="preserve"> también se puede Crear, Actualizar y Eliminar cual sea la necesidad del Cliente.</w:t>
      </w:r>
    </w:p>
    <w:p w:rsidR="007E2C6B" w:rsidRDefault="007E2C6B" w:rsidP="00C861B0">
      <w:pPr>
        <w:jc w:val="both"/>
      </w:pPr>
      <w:r>
        <w:t xml:space="preserve">Si el Paciente nunca fue registrado el sistema mostrara un mensaje “Paciente no encontrado con ese DNI, </w:t>
      </w:r>
      <w:r w:rsidR="005874C3">
        <w:t>asegúrese</w:t>
      </w:r>
      <w:r>
        <w:t xml:space="preserve"> de registrarlo primero”, una vez salga este mensaje tendremos que regresar al menú principal y registrar primero al Paciente.</w:t>
      </w:r>
    </w:p>
    <w:p w:rsidR="007E2C6B" w:rsidRPr="007E2C6B" w:rsidRDefault="007E2C6B" w:rsidP="00C861B0">
      <w:pPr>
        <w:jc w:val="both"/>
      </w:pPr>
      <w:r>
        <w:rPr>
          <w:noProof/>
        </w:rPr>
        <w:drawing>
          <wp:inline distT="0" distB="0" distL="0" distR="0" wp14:anchorId="7CAA4E25" wp14:editId="6E1DB9C2">
            <wp:extent cx="5507990" cy="28803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7990" cy="2880360"/>
                    </a:xfrm>
                    <a:prstGeom prst="rect">
                      <a:avLst/>
                    </a:prstGeom>
                  </pic:spPr>
                </pic:pic>
              </a:graphicData>
            </a:graphic>
          </wp:inline>
        </w:drawing>
      </w:r>
    </w:p>
    <w:p w:rsidR="00517C1D" w:rsidRPr="00C861B0" w:rsidRDefault="00517C1D" w:rsidP="00C861B0">
      <w:pPr>
        <w:pStyle w:val="Ttulo1"/>
        <w:jc w:val="both"/>
        <w:rPr>
          <w:color w:val="BC816F" w:themeColor="accent1" w:themeTint="80"/>
        </w:rPr>
      </w:pPr>
      <w:bookmarkStart w:id="9" w:name="_Toc531556528"/>
      <w:r w:rsidRPr="00C861B0">
        <w:rPr>
          <w:color w:val="BC816F" w:themeColor="accent1" w:themeTint="80"/>
        </w:rPr>
        <w:lastRenderedPageBreak/>
        <w:t>ADMINISTRACIÓN DE ESPECIALIDADES</w:t>
      </w:r>
      <w:bookmarkEnd w:id="9"/>
    </w:p>
    <w:p w:rsidR="005874C3" w:rsidRDefault="005874C3" w:rsidP="00C861B0">
      <w:pPr>
        <w:jc w:val="both"/>
      </w:pPr>
      <w:r>
        <w:t xml:space="preserve">En este modulo se administra las especialidades de la </w:t>
      </w:r>
      <w:r w:rsidR="00D5787B">
        <w:t>Clínica</w:t>
      </w:r>
      <w:r>
        <w:t xml:space="preserve"> y para ello en la pantalla nos aparecerá una lista de las especialidades que cuenta la </w:t>
      </w:r>
      <w:r w:rsidR="00D5787B">
        <w:t>Clínica</w:t>
      </w:r>
      <w:r>
        <w:t xml:space="preserve">, </w:t>
      </w:r>
      <w:r w:rsidR="00D5787B">
        <w:t>así</w:t>
      </w:r>
      <w:r>
        <w:t xml:space="preserve"> se podrá realizar las tareas con mayor información sobre las especialidades.</w:t>
      </w:r>
    </w:p>
    <w:p w:rsidR="005874C3" w:rsidRPr="005874C3" w:rsidRDefault="005874C3" w:rsidP="00C861B0">
      <w:pPr>
        <w:jc w:val="both"/>
      </w:pPr>
      <w:r>
        <w:rPr>
          <w:noProof/>
        </w:rPr>
        <w:drawing>
          <wp:inline distT="0" distB="0" distL="0" distR="0">
            <wp:extent cx="5503545" cy="288099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3545" cy="2880995"/>
                    </a:xfrm>
                    <a:prstGeom prst="rect">
                      <a:avLst/>
                    </a:prstGeom>
                    <a:noFill/>
                    <a:ln>
                      <a:noFill/>
                    </a:ln>
                  </pic:spPr>
                </pic:pic>
              </a:graphicData>
            </a:graphic>
          </wp:inline>
        </w:drawing>
      </w:r>
    </w:p>
    <w:p w:rsidR="00517C1D" w:rsidRPr="00C861B0" w:rsidRDefault="00517C1D" w:rsidP="00C861B0">
      <w:pPr>
        <w:pStyle w:val="Ttulo1"/>
        <w:jc w:val="both"/>
        <w:rPr>
          <w:color w:val="BC816F" w:themeColor="accent1" w:themeTint="80"/>
        </w:rPr>
      </w:pPr>
      <w:bookmarkStart w:id="10" w:name="_Toc531556529"/>
      <w:r w:rsidRPr="00C861B0">
        <w:rPr>
          <w:color w:val="BC816F" w:themeColor="accent1" w:themeTint="80"/>
        </w:rPr>
        <w:t xml:space="preserve">ADMINISTRACIÓN DE </w:t>
      </w:r>
      <w:r w:rsidR="005874C3" w:rsidRPr="00C861B0">
        <w:rPr>
          <w:color w:val="BC816F" w:themeColor="accent1" w:themeTint="80"/>
        </w:rPr>
        <w:t>MEDICOS</w:t>
      </w:r>
      <w:bookmarkEnd w:id="10"/>
    </w:p>
    <w:p w:rsidR="005874C3" w:rsidRDefault="005874C3" w:rsidP="00C861B0">
      <w:pPr>
        <w:jc w:val="both"/>
      </w:pPr>
      <w:r>
        <w:t xml:space="preserve">En este modulo podemos ingresar a los </w:t>
      </w:r>
      <w:r w:rsidR="00D5787B">
        <w:t>Médicos</w:t>
      </w:r>
      <w:r>
        <w:t xml:space="preserve"> nuevos que haya contratado la </w:t>
      </w:r>
      <w:r w:rsidR="00D5787B">
        <w:t>Clínica</w:t>
      </w:r>
      <w:r>
        <w:t>, previamente habiendo ingresado nuestro Usuario y Contraseña para poder registrarlos si por alguna razón ingresa datos erróneos saldrá un mensaje “</w:t>
      </w:r>
      <w:r w:rsidR="00D5787B">
        <w:t>Validación</w:t>
      </w:r>
      <w:r>
        <w:t xml:space="preserve"> de usuario incorrecta” y deberá volver a poner su usuario y contraseña para poder confirmar la acción que desee realizar.</w:t>
      </w:r>
    </w:p>
    <w:p w:rsidR="005874C3" w:rsidRDefault="005874C3" w:rsidP="00C861B0">
      <w:pPr>
        <w:jc w:val="both"/>
      </w:pPr>
      <w:r>
        <w:rPr>
          <w:noProof/>
        </w:rPr>
        <w:drawing>
          <wp:inline distT="0" distB="0" distL="0" distR="0">
            <wp:extent cx="5486400" cy="28346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34640"/>
                    </a:xfrm>
                    <a:prstGeom prst="rect">
                      <a:avLst/>
                    </a:prstGeom>
                    <a:noFill/>
                    <a:ln>
                      <a:noFill/>
                    </a:ln>
                  </pic:spPr>
                </pic:pic>
              </a:graphicData>
            </a:graphic>
          </wp:inline>
        </w:drawing>
      </w:r>
    </w:p>
    <w:p w:rsidR="005874C3" w:rsidRPr="005874C3" w:rsidRDefault="005874C3" w:rsidP="00C861B0">
      <w:pPr>
        <w:jc w:val="both"/>
      </w:pPr>
    </w:p>
    <w:p w:rsidR="005874C3" w:rsidRPr="00C861B0" w:rsidRDefault="00517C1D" w:rsidP="00C861B0">
      <w:pPr>
        <w:pStyle w:val="Ttulo1"/>
        <w:jc w:val="both"/>
        <w:rPr>
          <w:color w:val="BC816F" w:themeColor="accent1" w:themeTint="80"/>
        </w:rPr>
      </w:pPr>
      <w:bookmarkStart w:id="11" w:name="_Toc531556530"/>
      <w:r w:rsidRPr="00C861B0">
        <w:rPr>
          <w:color w:val="BC816F" w:themeColor="accent1" w:themeTint="80"/>
        </w:rPr>
        <w:lastRenderedPageBreak/>
        <w:t>ADMINISTRACIÓN DE MEDICAMENTOS</w:t>
      </w:r>
      <w:bookmarkEnd w:id="11"/>
    </w:p>
    <w:p w:rsidR="005874C3" w:rsidRPr="005874C3" w:rsidRDefault="005874C3" w:rsidP="00C861B0">
      <w:pPr>
        <w:jc w:val="both"/>
      </w:pPr>
      <w:r>
        <w:t xml:space="preserve">Esta parte </w:t>
      </w:r>
      <w:r w:rsidR="00D5787B">
        <w:t>del sistema</w:t>
      </w:r>
      <w:r>
        <w:t xml:space="preserve"> es </w:t>
      </w:r>
      <w:proofErr w:type="spellStart"/>
      <w:r>
        <w:t>mas</w:t>
      </w:r>
      <w:proofErr w:type="spellEnd"/>
      <w:r>
        <w:t xml:space="preserve"> para los doctores y farmacia pues esta parte es donde nos podrá permitir ver la lista de medicamentos que tenemos en la </w:t>
      </w:r>
      <w:r w:rsidR="00D5787B">
        <w:t>Clínica</w:t>
      </w:r>
      <w:r>
        <w:t xml:space="preserve"> como también modificar algún </w:t>
      </w:r>
      <w:r w:rsidR="00D5787B">
        <w:t>cambio sobre</w:t>
      </w:r>
      <w:r>
        <w:t xml:space="preserve"> un medicamento</w:t>
      </w:r>
      <w:r w:rsidR="00D5787B">
        <w:t xml:space="preserve"> o ingresar uno nuevo</w:t>
      </w:r>
      <w:r>
        <w:t>.</w:t>
      </w:r>
    </w:p>
    <w:p w:rsidR="00517C1D" w:rsidRDefault="005874C3" w:rsidP="00C861B0">
      <w:pPr>
        <w:jc w:val="both"/>
      </w:pPr>
      <w:r>
        <w:rPr>
          <w:noProof/>
        </w:rPr>
        <w:drawing>
          <wp:inline distT="0" distB="0" distL="0" distR="0">
            <wp:extent cx="5503545" cy="2880995"/>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3545" cy="2880995"/>
                    </a:xfrm>
                    <a:prstGeom prst="rect">
                      <a:avLst/>
                    </a:prstGeom>
                    <a:noFill/>
                    <a:ln>
                      <a:noFill/>
                    </a:ln>
                  </pic:spPr>
                </pic:pic>
              </a:graphicData>
            </a:graphic>
          </wp:inline>
        </w:drawing>
      </w:r>
      <w:r w:rsidR="00517C1D">
        <w:t xml:space="preserve"> </w:t>
      </w:r>
    </w:p>
    <w:p w:rsidR="00517C1D" w:rsidRPr="00C861B0" w:rsidRDefault="00517C1D" w:rsidP="00C861B0">
      <w:pPr>
        <w:pStyle w:val="Ttulo1"/>
        <w:jc w:val="both"/>
        <w:rPr>
          <w:color w:val="BC816F" w:themeColor="accent1" w:themeTint="80"/>
        </w:rPr>
      </w:pPr>
      <w:bookmarkStart w:id="12" w:name="_Toc531556531"/>
      <w:r w:rsidRPr="00C861B0">
        <w:rPr>
          <w:color w:val="BC816F" w:themeColor="accent1" w:themeTint="80"/>
        </w:rPr>
        <w:t>ADMINISTRACIÓN DE ENFERMEDADES</w:t>
      </w:r>
      <w:bookmarkEnd w:id="12"/>
    </w:p>
    <w:p w:rsidR="00517C1D" w:rsidRDefault="00D5787B" w:rsidP="00C861B0">
      <w:pPr>
        <w:jc w:val="both"/>
      </w:pPr>
      <w:r>
        <w:t xml:space="preserve">Este </w:t>
      </w:r>
      <w:proofErr w:type="spellStart"/>
      <w:r>
        <w:t>modulo</w:t>
      </w:r>
      <w:proofErr w:type="spellEnd"/>
      <w:r>
        <w:t xml:space="preserve"> es netamente para los Médicos los cuales podrán observar las diferentes enfermedades que existen para un mejor diagnóstico, al igual si es que se trata de alguna enfermedad que no este registrada en la base de datos el Medico podrá registrarla desde este módulo. </w:t>
      </w:r>
      <w:r>
        <w:rPr>
          <w:noProof/>
        </w:rPr>
        <w:drawing>
          <wp:inline distT="0" distB="0" distL="0" distR="0">
            <wp:extent cx="5486400" cy="28346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834640"/>
                    </a:xfrm>
                    <a:prstGeom prst="rect">
                      <a:avLst/>
                    </a:prstGeom>
                    <a:noFill/>
                    <a:ln>
                      <a:noFill/>
                    </a:ln>
                  </pic:spPr>
                </pic:pic>
              </a:graphicData>
            </a:graphic>
          </wp:inline>
        </w:drawing>
      </w:r>
    </w:p>
    <w:p w:rsidR="00D5787B" w:rsidRPr="00C861B0" w:rsidRDefault="00D5787B" w:rsidP="00C861B0">
      <w:pPr>
        <w:pStyle w:val="Ttulo1"/>
        <w:jc w:val="both"/>
        <w:rPr>
          <w:color w:val="BC816F" w:themeColor="accent1" w:themeTint="80"/>
        </w:rPr>
      </w:pPr>
      <w:bookmarkStart w:id="13" w:name="_Toc531556532"/>
      <w:r w:rsidRPr="00C861B0">
        <w:rPr>
          <w:color w:val="BC816F" w:themeColor="accent1" w:themeTint="80"/>
        </w:rPr>
        <w:lastRenderedPageBreak/>
        <w:t>ADMINISTRACION DE DIAGNOSTICO</w:t>
      </w:r>
      <w:bookmarkEnd w:id="13"/>
    </w:p>
    <w:p w:rsidR="00D5787B" w:rsidRDefault="00D5787B" w:rsidP="00C861B0">
      <w:pPr>
        <w:jc w:val="both"/>
      </w:pPr>
      <w:r>
        <w:t>Este módulo también es para los Médicos en este módulo podrá el medico realizar un diagnóstico al Paciente registrando su enfermedad y los medicamentos a tomar al igual que los demás módulos tiene diferentes opciones con el Actualizar, de repente al registrar un diagnostico se equivocó podrá corregir mediante el Actualizar.</w:t>
      </w:r>
    </w:p>
    <w:p w:rsidR="00D5787B" w:rsidRDefault="00D5787B" w:rsidP="00C861B0">
      <w:pPr>
        <w:jc w:val="both"/>
      </w:pPr>
    </w:p>
    <w:p w:rsidR="00D5787B" w:rsidRPr="007021DE" w:rsidRDefault="00D5787B" w:rsidP="00C861B0">
      <w:pPr>
        <w:jc w:val="both"/>
      </w:pPr>
      <w:r>
        <w:rPr>
          <w:noProof/>
        </w:rPr>
        <w:drawing>
          <wp:inline distT="0" distB="0" distL="0" distR="0">
            <wp:extent cx="5503545" cy="2880995"/>
            <wp:effectExtent l="0" t="0" r="190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3545" cy="2880995"/>
                    </a:xfrm>
                    <a:prstGeom prst="rect">
                      <a:avLst/>
                    </a:prstGeom>
                    <a:noFill/>
                    <a:ln>
                      <a:noFill/>
                    </a:ln>
                  </pic:spPr>
                </pic:pic>
              </a:graphicData>
            </a:graphic>
          </wp:inline>
        </w:drawing>
      </w:r>
    </w:p>
    <w:sectPr w:rsidR="00D5787B" w:rsidRPr="007021DE" w:rsidSect="00100563">
      <w:footerReference w:type="default" r:id="rId22"/>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1C7" w:rsidRDefault="001621C7">
      <w:pPr>
        <w:spacing w:before="0" w:after="0" w:line="240" w:lineRule="auto"/>
      </w:pPr>
      <w:r>
        <w:separator/>
      </w:r>
    </w:p>
  </w:endnote>
  <w:endnote w:type="continuationSeparator" w:id="0">
    <w:p w:rsidR="001621C7" w:rsidRDefault="001621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A6701">
      <w:rPr>
        <w:noProof/>
        <w:lang w:bidi="es-ES"/>
      </w:rPr>
      <w:t>1</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1C7" w:rsidRDefault="001621C7">
      <w:pPr>
        <w:spacing w:before="0" w:after="0" w:line="240" w:lineRule="auto"/>
      </w:pPr>
      <w:r>
        <w:separator/>
      </w:r>
    </w:p>
  </w:footnote>
  <w:footnote w:type="continuationSeparator" w:id="0">
    <w:p w:rsidR="001621C7" w:rsidRDefault="001621C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2AF4409"/>
    <w:multiLevelType w:val="hybridMultilevel"/>
    <w:tmpl w:val="4D5C2A1A"/>
    <w:lvl w:ilvl="0" w:tplc="9FAC0580">
      <w:numFmt w:val="bullet"/>
      <w:lvlText w:val="-"/>
      <w:lvlJc w:val="left"/>
      <w:pPr>
        <w:ind w:left="720" w:hanging="360"/>
      </w:pPr>
      <w:rPr>
        <w:rFonts w:ascii="Constantia" w:eastAsiaTheme="minorEastAsia" w:hAnsi="Constant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7877006"/>
    <w:multiLevelType w:val="hybridMultilevel"/>
    <w:tmpl w:val="E3221AA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7"/>
  </w:num>
  <w:num w:numId="12">
    <w:abstractNumId w:val="15"/>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AB"/>
    <w:rsid w:val="000748AA"/>
    <w:rsid w:val="00100563"/>
    <w:rsid w:val="001621C7"/>
    <w:rsid w:val="001638F6"/>
    <w:rsid w:val="001A2000"/>
    <w:rsid w:val="003209D6"/>
    <w:rsid w:val="00334A73"/>
    <w:rsid w:val="003422FF"/>
    <w:rsid w:val="00351BAB"/>
    <w:rsid w:val="004952C4"/>
    <w:rsid w:val="00517C1D"/>
    <w:rsid w:val="005874C3"/>
    <w:rsid w:val="005A1C5A"/>
    <w:rsid w:val="00690DC7"/>
    <w:rsid w:val="00690EFD"/>
    <w:rsid w:val="007021DE"/>
    <w:rsid w:val="00732607"/>
    <w:rsid w:val="007E2C6B"/>
    <w:rsid w:val="00844483"/>
    <w:rsid w:val="00934F1C"/>
    <w:rsid w:val="009A6701"/>
    <w:rsid w:val="009D2231"/>
    <w:rsid w:val="00A122DB"/>
    <w:rsid w:val="00A46C32"/>
    <w:rsid w:val="00AD165F"/>
    <w:rsid w:val="00B47B7A"/>
    <w:rsid w:val="00B646B8"/>
    <w:rsid w:val="00C80BD4"/>
    <w:rsid w:val="00C861B0"/>
    <w:rsid w:val="00CF3A42"/>
    <w:rsid w:val="00D5413C"/>
    <w:rsid w:val="00D5787B"/>
    <w:rsid w:val="00DC07A3"/>
    <w:rsid w:val="00E11B8A"/>
    <w:rsid w:val="00F076FE"/>
    <w:rsid w:val="00F677F9"/>
    <w:rsid w:val="00F847A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6AEEA2"/>
  <w15:chartTrackingRefBased/>
  <w15:docId w15:val="{17521734-90E1-44AD-8914-DAA9933B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Ttulo1">
    <w:name w:val="heading 1"/>
    <w:basedOn w:val="Normal"/>
    <w:next w:val="Normal"/>
    <w:link w:val="Ttulo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semiHidden/>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5"/>
      </w:numPr>
    </w:pPr>
  </w:style>
  <w:style w:type="paragraph" w:styleId="Listaconnmeros">
    <w:name w:val="List Number"/>
    <w:basedOn w:val="Normal"/>
    <w:uiPriority w:val="5"/>
    <w:unhideWhenUsed/>
    <w:qFormat/>
    <w:pPr>
      <w:numPr>
        <w:numId w:val="6"/>
      </w:numPr>
      <w:contextualSpacing/>
    </w:pPr>
  </w:style>
  <w:style w:type="paragraph" w:styleId="Ttulo">
    <w:name w:val="Title"/>
    <w:basedOn w:val="Normal"/>
    <w:link w:val="Ttul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
    <w:name w:val="Título Car"/>
    <w:basedOn w:val="Fuentedeprrafopredeter"/>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styleId="Hipervnculo">
    <w:name w:val="Hyperlink"/>
    <w:basedOn w:val="Fuentedeprrafopredeter"/>
    <w:uiPriority w:val="99"/>
    <w:unhideWhenUsed/>
    <w:rsid w:val="00351BAB"/>
    <w:rPr>
      <w:color w:val="993E21" w:themeColor="hyperlink"/>
      <w:u w:val="single"/>
    </w:rPr>
  </w:style>
  <w:style w:type="paragraph" w:styleId="Prrafodelista">
    <w:name w:val="List Paragraph"/>
    <w:basedOn w:val="Normal"/>
    <w:uiPriority w:val="34"/>
    <w:qFormat/>
    <w:rsid w:val="00517C1D"/>
    <w:pPr>
      <w:spacing w:before="0" w:after="160" w:line="259" w:lineRule="auto"/>
      <w:ind w:left="720"/>
      <w:contextualSpacing/>
    </w:pPr>
    <w:rPr>
      <w:rFonts w:eastAsiaTheme="minorHAnsi"/>
      <w:color w:val="auto"/>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EL\AppData\Roaming\Microsoft\Template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34CD1-6134-4626-A0DE-9413ABEAD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73</TotalTime>
  <Pages>10</Pages>
  <Words>902</Words>
  <Characters>4963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dc:creator>
  <cp:keywords/>
  <cp:lastModifiedBy>Gabriel Cari Vargas</cp:lastModifiedBy>
  <cp:revision>1</cp:revision>
  <dcterms:created xsi:type="dcterms:W3CDTF">2018-12-03T03:16:00Z</dcterms:created>
  <dcterms:modified xsi:type="dcterms:W3CDTF">2018-12-03T04:34:00Z</dcterms:modified>
  <cp:version/>
</cp:coreProperties>
</file>